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6E6E6" w:themeColor="accent4"/>
  <w:body>
    <w:tbl>
      <w:tblPr>
        <w:tblStyle w:val="TableGrid"/>
        <w:tblW w:w="502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773"/>
        <w:gridCol w:w="629"/>
        <w:gridCol w:w="718"/>
        <w:gridCol w:w="392"/>
        <w:gridCol w:w="3223"/>
      </w:tblGrid>
      <w:tr w:rsidR="00373FC8" w:rsidRPr="00162614" w14:paraId="11A00D6F" w14:textId="77777777" w:rsidTr="00FD6593">
        <w:trPr>
          <w:trHeight w:val="544"/>
        </w:trPr>
        <w:tc>
          <w:tcPr>
            <w:tcW w:w="4772" w:type="dxa"/>
            <w:vMerge w:val="restart"/>
          </w:tcPr>
          <w:p w14:paraId="785BAEE4" w14:textId="42CAB653" w:rsidR="00CB1D3C" w:rsidRPr="00162614" w:rsidRDefault="005D3F99" w:rsidP="00D8505D">
            <w:pPr>
              <w:pStyle w:val="Subtitle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DD3B921" wp14:editId="6BE41C18">
                  <wp:simplePos x="0" y="0"/>
                  <wp:positionH relativeFrom="column">
                    <wp:posOffset>-915670</wp:posOffset>
                  </wp:positionH>
                  <wp:positionV relativeFrom="paragraph">
                    <wp:posOffset>-575310</wp:posOffset>
                  </wp:positionV>
                  <wp:extent cx="4320540" cy="2019300"/>
                  <wp:effectExtent l="0" t="0" r="3810" b="0"/>
                  <wp:wrapNone/>
                  <wp:docPr id="6" name="Picture 6" descr="A person standing in fron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1148233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7" t="7014" b="27581"/>
                          <a:stretch/>
                        </pic:blipFill>
                        <pic:spPr bwMode="auto">
                          <a:xfrm>
                            <a:off x="0" y="0"/>
                            <a:ext cx="4320540" cy="2019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29" w:type="dxa"/>
          </w:tcPr>
          <w:p w14:paraId="70516214" w14:textId="77777777" w:rsidR="00CB1D3C" w:rsidRPr="005D3F99" w:rsidRDefault="00CB1D3C">
            <w:pPr>
              <w:rPr>
                <w:sz w:val="48"/>
                <w:szCs w:val="48"/>
              </w:rPr>
            </w:pPr>
          </w:p>
        </w:tc>
        <w:tc>
          <w:tcPr>
            <w:tcW w:w="718" w:type="dxa"/>
          </w:tcPr>
          <w:p w14:paraId="7D2C7FD7" w14:textId="77777777" w:rsidR="00CB1D3C" w:rsidRPr="005D3F99" w:rsidRDefault="00CB1D3C">
            <w:pPr>
              <w:rPr>
                <w:sz w:val="48"/>
                <w:szCs w:val="48"/>
              </w:rPr>
            </w:pPr>
          </w:p>
        </w:tc>
        <w:tc>
          <w:tcPr>
            <w:tcW w:w="3615" w:type="dxa"/>
            <w:gridSpan w:val="2"/>
            <w:tcBorders>
              <w:bottom w:val="single" w:sz="4" w:space="0" w:color="3A8C95" w:themeColor="accent5" w:themeShade="80"/>
            </w:tcBorders>
          </w:tcPr>
          <w:p w14:paraId="2F314E92" w14:textId="7D1742CF" w:rsidR="00CB1D3C" w:rsidRPr="005D3F99" w:rsidRDefault="005D3F99" w:rsidP="006C0673">
            <w:pPr>
              <w:pStyle w:val="Heading3"/>
              <w:outlineLvl w:val="2"/>
              <w:rPr>
                <w:rFonts w:hint="cs"/>
                <w:sz w:val="48"/>
                <w:szCs w:val="48"/>
                <w:cs/>
                <w:lang w:bidi="th-TH"/>
              </w:rPr>
            </w:pPr>
            <w:r w:rsidRPr="005D3F99">
              <w:rPr>
                <w:rFonts w:hint="cs"/>
                <w:sz w:val="48"/>
                <w:szCs w:val="48"/>
                <w:cs/>
                <w:lang w:bidi="th-TH"/>
              </w:rPr>
              <w:t>นาตาลี เด</w:t>
            </w:r>
            <w:proofErr w:type="spellStart"/>
            <w:r w:rsidRPr="005D3F99">
              <w:rPr>
                <w:rFonts w:hint="cs"/>
                <w:sz w:val="48"/>
                <w:szCs w:val="48"/>
                <w:cs/>
                <w:lang w:bidi="th-TH"/>
              </w:rPr>
              <w:t>วิท</w:t>
            </w:r>
            <w:proofErr w:type="spellEnd"/>
          </w:p>
        </w:tc>
      </w:tr>
      <w:tr w:rsidR="00025D23" w:rsidRPr="00162614" w14:paraId="527ECB9C" w14:textId="77777777" w:rsidTr="00FD6593">
        <w:trPr>
          <w:trHeight w:val="543"/>
        </w:trPr>
        <w:tc>
          <w:tcPr>
            <w:tcW w:w="4772" w:type="dxa"/>
            <w:vMerge/>
          </w:tcPr>
          <w:p w14:paraId="44301F5C" w14:textId="77777777" w:rsidR="00CB1D3C" w:rsidRPr="00162614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629" w:type="dxa"/>
          </w:tcPr>
          <w:p w14:paraId="052FE391" w14:textId="4FB6D265" w:rsidR="00CB1D3C" w:rsidRPr="00162614" w:rsidRDefault="00CB1D3C"/>
        </w:tc>
        <w:tc>
          <w:tcPr>
            <w:tcW w:w="718" w:type="dxa"/>
          </w:tcPr>
          <w:p w14:paraId="1939EEAC" w14:textId="77777777" w:rsidR="00CB1D3C" w:rsidRPr="005D3F99" w:rsidRDefault="00CB1D3C" w:rsidP="005D3F99">
            <w:pPr>
              <w:pStyle w:val="Heading1"/>
              <w:rPr>
                <w:sz w:val="44"/>
                <w:szCs w:val="44"/>
              </w:rPr>
            </w:pPr>
          </w:p>
        </w:tc>
        <w:tc>
          <w:tcPr>
            <w:tcW w:w="3615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5E85EA6A" w14:textId="46E029B3" w:rsidR="00CB1D3C" w:rsidRPr="005D3F99" w:rsidRDefault="005D3F99" w:rsidP="005D3F99">
            <w:pPr>
              <w:pStyle w:val="Heading1"/>
              <w:rPr>
                <w:rFonts w:hint="cs"/>
                <w:sz w:val="44"/>
                <w:szCs w:val="44"/>
                <w:lang w:bidi="th-TH"/>
              </w:rPr>
            </w:pPr>
            <w:r w:rsidRPr="005D3F99">
              <w:rPr>
                <w:rFonts w:hint="cs"/>
                <w:sz w:val="44"/>
                <w:szCs w:val="44"/>
                <w:cs/>
                <w:lang w:bidi="th-TH"/>
              </w:rPr>
              <w:t>นักวิ</w:t>
            </w:r>
            <w:proofErr w:type="spellStart"/>
            <w:r w:rsidRPr="005D3F99">
              <w:rPr>
                <w:rFonts w:hint="cs"/>
                <w:sz w:val="44"/>
                <w:szCs w:val="44"/>
                <w:cs/>
                <w:lang w:bidi="th-TH"/>
              </w:rPr>
              <w:t>เค</w:t>
            </w:r>
            <w:proofErr w:type="spellEnd"/>
            <w:r w:rsidRPr="005D3F99">
              <w:rPr>
                <w:rFonts w:hint="cs"/>
                <w:sz w:val="44"/>
                <w:szCs w:val="44"/>
                <w:cs/>
                <w:lang w:bidi="th-TH"/>
              </w:rPr>
              <w:t>ร</w:t>
            </w:r>
            <w:r w:rsidRPr="005D3F99">
              <w:rPr>
                <w:rFonts w:hint="cs"/>
                <w:b/>
                <w:iCs/>
                <w:sz w:val="44"/>
                <w:szCs w:val="44"/>
                <w:cs/>
                <w:lang w:bidi="th-TH"/>
              </w:rPr>
              <w:t>ะ</w:t>
            </w:r>
            <w:proofErr w:type="spellStart"/>
            <w:r w:rsidRPr="005D3F99">
              <w:rPr>
                <w:rFonts w:hint="cs"/>
                <w:sz w:val="44"/>
                <w:szCs w:val="44"/>
                <w:cs/>
                <w:lang w:bidi="th-TH"/>
              </w:rPr>
              <w:t>ห์</w:t>
            </w:r>
            <w:proofErr w:type="spellEnd"/>
            <w:r w:rsidRPr="005D3F99">
              <w:rPr>
                <w:rFonts w:hint="cs"/>
                <w:sz w:val="44"/>
                <w:szCs w:val="44"/>
                <w:cs/>
                <w:lang w:bidi="th-TH"/>
              </w:rPr>
              <w:t>หลัก</w:t>
            </w:r>
            <w:proofErr w:type="spellStart"/>
            <w:r w:rsidRPr="005D3F99">
              <w:rPr>
                <w:rFonts w:hint="cs"/>
                <w:sz w:val="44"/>
                <w:szCs w:val="44"/>
                <w:cs/>
                <w:lang w:bidi="th-TH"/>
              </w:rPr>
              <w:t>ทรัพท์</w:t>
            </w:r>
            <w:proofErr w:type="spellEnd"/>
          </w:p>
        </w:tc>
      </w:tr>
      <w:tr w:rsidR="00025D23" w:rsidRPr="00162614" w14:paraId="58ADCBD7" w14:textId="77777777" w:rsidTr="00FD6593">
        <w:trPr>
          <w:trHeight w:val="1160"/>
        </w:trPr>
        <w:tc>
          <w:tcPr>
            <w:tcW w:w="4772" w:type="dxa"/>
            <w:vMerge/>
          </w:tcPr>
          <w:p w14:paraId="6555F71C" w14:textId="77777777" w:rsidR="00CB1D3C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629" w:type="dxa"/>
          </w:tcPr>
          <w:p w14:paraId="2DF5EC67" w14:textId="77777777" w:rsidR="00CB1D3C" w:rsidRDefault="00CB1D3C"/>
        </w:tc>
        <w:tc>
          <w:tcPr>
            <w:tcW w:w="718" w:type="dxa"/>
          </w:tcPr>
          <w:p w14:paraId="4E7AEF3A" w14:textId="43330C50" w:rsidR="00CB1D3C" w:rsidRPr="00840D2B" w:rsidRDefault="00CB1D3C" w:rsidP="005D3F99">
            <w:pPr>
              <w:pStyle w:val="Heading1"/>
              <w:rPr>
                <w:rFonts w:asciiTheme="majorBidi" w:hAnsiTheme="majorBidi"/>
                <w:sz w:val="44"/>
                <w:szCs w:val="44"/>
              </w:rPr>
            </w:pPr>
          </w:p>
        </w:tc>
        <w:tc>
          <w:tcPr>
            <w:tcW w:w="3615" w:type="dxa"/>
            <w:gridSpan w:val="2"/>
            <w:tcBorders>
              <w:top w:val="single" w:sz="4" w:space="0" w:color="3A8C95" w:themeColor="accent5" w:themeShade="80"/>
            </w:tcBorders>
          </w:tcPr>
          <w:p w14:paraId="5D386CAB" w14:textId="2E6E856F" w:rsidR="00CB1D3C" w:rsidRPr="00840D2B" w:rsidRDefault="00840D2B" w:rsidP="005D3F99">
            <w:pPr>
              <w:pStyle w:val="Heading1"/>
              <w:rPr>
                <w:rFonts w:asciiTheme="majorBidi" w:hAnsiTheme="majorBidi"/>
                <w:sz w:val="44"/>
                <w:szCs w:val="44"/>
                <w:cs/>
                <w:lang w:bidi="th-TH"/>
              </w:rPr>
            </w:pPr>
            <w:r w:rsidRPr="00840D2B">
              <w:rPr>
                <w:rFonts w:asciiTheme="majorBidi" w:hAnsiTheme="majorBidi"/>
                <w:sz w:val="44"/>
                <w:szCs w:val="44"/>
                <w:cs/>
                <w:lang w:bidi="th-TH"/>
              </w:rPr>
              <w:t xml:space="preserve">เงินเดือน </w:t>
            </w:r>
            <w:r w:rsidRPr="00840D2B">
              <w:rPr>
                <w:rFonts w:asciiTheme="majorBidi" w:hAnsiTheme="majorBidi"/>
                <w:sz w:val="44"/>
                <w:szCs w:val="44"/>
                <w:lang w:bidi="th-TH"/>
              </w:rPr>
              <w:t xml:space="preserve">40,000 </w:t>
            </w:r>
            <w:r w:rsidRPr="00840D2B">
              <w:rPr>
                <w:rFonts w:asciiTheme="majorBidi" w:hAnsiTheme="majorBidi"/>
                <w:sz w:val="44"/>
                <w:szCs w:val="44"/>
                <w:cs/>
                <w:lang w:bidi="th-TH"/>
              </w:rPr>
              <w:t>บาท</w:t>
            </w:r>
          </w:p>
        </w:tc>
      </w:tr>
      <w:tr w:rsidR="00025D23" w:rsidRPr="00162614" w14:paraId="3FA6626E" w14:textId="77777777" w:rsidTr="00FD6593">
        <w:trPr>
          <w:trHeight w:val="828"/>
        </w:trPr>
        <w:tc>
          <w:tcPr>
            <w:tcW w:w="4772" w:type="dxa"/>
            <w:vAlign w:val="center"/>
          </w:tcPr>
          <w:p w14:paraId="1E71CA47" w14:textId="4C443DC5" w:rsidR="00CB1D3C" w:rsidRDefault="00720A5C" w:rsidP="00D8505D">
            <w:pPr>
              <w:pStyle w:val="Heading1"/>
              <w:outlineLvl w:val="0"/>
            </w:pPr>
            <w:sdt>
              <w:sdtPr>
                <w:id w:val="-1357266435"/>
                <w:placeholder>
                  <w:docPart w:val="B9D029E321F34867B3429E49B7928060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C45D7E">
                  <w:t>PROFILE</w:t>
                </w:r>
              </w:sdtContent>
            </w:sdt>
          </w:p>
        </w:tc>
        <w:tc>
          <w:tcPr>
            <w:tcW w:w="629" w:type="dxa"/>
          </w:tcPr>
          <w:p w14:paraId="0E69D119" w14:textId="77777777" w:rsidR="00CB1D3C" w:rsidRDefault="00CB1D3C"/>
        </w:tc>
        <w:tc>
          <w:tcPr>
            <w:tcW w:w="718" w:type="dxa"/>
          </w:tcPr>
          <w:p w14:paraId="0C87749E" w14:textId="77777777" w:rsidR="00CB1D3C" w:rsidRDefault="00CB1D3C"/>
        </w:tc>
        <w:tc>
          <w:tcPr>
            <w:tcW w:w="3615" w:type="dxa"/>
            <w:gridSpan w:val="2"/>
            <w:vAlign w:val="center"/>
          </w:tcPr>
          <w:p w14:paraId="43917E48" w14:textId="4AEDD3FA" w:rsidR="00CB1D3C" w:rsidRPr="00C45D7E" w:rsidRDefault="00720A5C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1CDF5A91CF4547F1BB77290AE9F81A9C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CONTACT</w:t>
                </w:r>
              </w:sdtContent>
            </w:sdt>
          </w:p>
        </w:tc>
      </w:tr>
      <w:tr w:rsidR="00E35010" w:rsidRPr="00162614" w14:paraId="4F7DC28C" w14:textId="77777777" w:rsidTr="00FD6593">
        <w:trPr>
          <w:trHeight w:val="622"/>
        </w:trPr>
        <w:tc>
          <w:tcPr>
            <w:tcW w:w="4772" w:type="dxa"/>
            <w:vMerge w:val="restart"/>
            <w:vAlign w:val="center"/>
          </w:tcPr>
          <w:p w14:paraId="6747F0BB" w14:textId="42336476" w:rsidR="008D4A99" w:rsidRPr="00FD6593" w:rsidRDefault="005D3F99" w:rsidP="008D4A99">
            <w:pPr>
              <w:rPr>
                <w:rFonts w:hint="cs"/>
                <w:sz w:val="24"/>
                <w:szCs w:val="24"/>
                <w:lang w:bidi="th-TH"/>
              </w:rPr>
            </w:pPr>
            <w:r w:rsidRPr="00FD6593">
              <w:rPr>
                <w:rFonts w:hint="cs"/>
                <w:sz w:val="24"/>
                <w:szCs w:val="24"/>
                <w:cs/>
                <w:lang w:bidi="th-TH"/>
              </w:rPr>
              <w:t>นักวิ</w:t>
            </w:r>
            <w:proofErr w:type="spellStart"/>
            <w:r w:rsidRPr="00FD6593">
              <w:rPr>
                <w:rFonts w:hint="cs"/>
                <w:sz w:val="24"/>
                <w:szCs w:val="24"/>
                <w:cs/>
                <w:lang w:bidi="th-TH"/>
              </w:rPr>
              <w:t>เค</w:t>
            </w:r>
            <w:proofErr w:type="spellEnd"/>
            <w:r w:rsidRPr="00FD6593">
              <w:rPr>
                <w:rFonts w:hint="cs"/>
                <w:sz w:val="24"/>
                <w:szCs w:val="24"/>
                <w:cs/>
                <w:lang w:bidi="th-TH"/>
              </w:rPr>
              <w:t>ร</w:t>
            </w:r>
            <w:r w:rsidRPr="00FD6593">
              <w:rPr>
                <w:rFonts w:hint="cs"/>
                <w:b/>
                <w:iCs/>
                <w:sz w:val="24"/>
                <w:szCs w:val="24"/>
                <w:cs/>
                <w:lang w:bidi="th-TH"/>
              </w:rPr>
              <w:t>ะ</w:t>
            </w:r>
            <w:proofErr w:type="spellStart"/>
            <w:r w:rsidRPr="00FD6593">
              <w:rPr>
                <w:rFonts w:hint="cs"/>
                <w:sz w:val="24"/>
                <w:szCs w:val="24"/>
                <w:cs/>
                <w:lang w:bidi="th-TH"/>
              </w:rPr>
              <w:t>ห์</w:t>
            </w:r>
            <w:proofErr w:type="spellEnd"/>
            <w:r w:rsidRPr="00FD6593">
              <w:rPr>
                <w:rFonts w:hint="cs"/>
                <w:sz w:val="24"/>
                <w:szCs w:val="24"/>
                <w:cs/>
                <w:lang w:bidi="th-TH"/>
              </w:rPr>
              <w:t>หลัก</w:t>
            </w:r>
            <w:proofErr w:type="spellStart"/>
            <w:r w:rsidRPr="00FD6593">
              <w:rPr>
                <w:rFonts w:hint="cs"/>
                <w:sz w:val="24"/>
                <w:szCs w:val="24"/>
                <w:cs/>
                <w:lang w:bidi="th-TH"/>
              </w:rPr>
              <w:t>ทรัพท์</w:t>
            </w:r>
            <w:proofErr w:type="spellEnd"/>
            <w:r w:rsidRPr="00FD6593">
              <w:rPr>
                <w:rFonts w:hint="cs"/>
                <w:sz w:val="24"/>
                <w:szCs w:val="24"/>
                <w:cs/>
                <w:lang w:bidi="th-TH"/>
              </w:rPr>
              <w:t xml:space="preserve">  คอยวิเคราะห์หลัก</w:t>
            </w:r>
            <w:proofErr w:type="spellStart"/>
            <w:r w:rsidRPr="00FD6593">
              <w:rPr>
                <w:rFonts w:hint="cs"/>
                <w:sz w:val="24"/>
                <w:szCs w:val="24"/>
                <w:cs/>
                <w:lang w:bidi="th-TH"/>
              </w:rPr>
              <w:t>ทรัพท์</w:t>
            </w:r>
            <w:proofErr w:type="spellEnd"/>
            <w:r w:rsidRPr="00FD6593">
              <w:rPr>
                <w:rFonts w:hint="cs"/>
                <w:sz w:val="24"/>
                <w:szCs w:val="24"/>
                <w:cs/>
                <w:lang w:bidi="th-TH"/>
              </w:rPr>
              <w:t>แล้วนำข้อมูลมาทำการสอนให้กับเจ้าหน้าที่การตลาด เพื่อทำการเสนอขายลูกค้าอีกที</w:t>
            </w:r>
          </w:p>
          <w:p w14:paraId="042CF1ED" w14:textId="77777777" w:rsidR="005D3F99" w:rsidRPr="00FD6593" w:rsidRDefault="005D3F99" w:rsidP="008D4A99">
            <w:pPr>
              <w:rPr>
                <w:sz w:val="24"/>
                <w:szCs w:val="24"/>
                <w:lang w:bidi="th-TH"/>
              </w:rPr>
            </w:pPr>
            <w:r w:rsidRPr="00FD6593">
              <w:rPr>
                <w:rFonts w:hint="cs"/>
                <w:sz w:val="24"/>
                <w:szCs w:val="24"/>
                <w:cs/>
                <w:lang w:bidi="th-TH"/>
              </w:rPr>
              <w:t>สถานะภาพ โสด</w:t>
            </w:r>
          </w:p>
          <w:p w14:paraId="4BBFAF44" w14:textId="77777777" w:rsidR="009C6497" w:rsidRPr="00FD6593" w:rsidRDefault="009C6497" w:rsidP="008D4A99">
            <w:pPr>
              <w:rPr>
                <w:sz w:val="24"/>
                <w:szCs w:val="24"/>
                <w:lang w:bidi="th-TH"/>
              </w:rPr>
            </w:pPr>
            <w:r w:rsidRPr="00FD6593">
              <w:rPr>
                <w:rFonts w:hint="cs"/>
                <w:sz w:val="24"/>
                <w:szCs w:val="24"/>
                <w:cs/>
                <w:lang w:bidi="th-TH"/>
              </w:rPr>
              <w:t>เบื่องาน เบื่อการพบปะลูกค้า ชอบการ</w:t>
            </w:r>
            <w:proofErr w:type="spellStart"/>
            <w:r w:rsidRPr="00FD6593">
              <w:rPr>
                <w:rFonts w:hint="cs"/>
                <w:sz w:val="24"/>
                <w:szCs w:val="24"/>
                <w:cs/>
                <w:lang w:bidi="th-TH"/>
              </w:rPr>
              <w:t>ช๊</w:t>
            </w:r>
            <w:proofErr w:type="spellEnd"/>
            <w:r w:rsidRPr="00FD6593">
              <w:rPr>
                <w:rFonts w:hint="cs"/>
                <w:sz w:val="24"/>
                <w:szCs w:val="24"/>
                <w:cs/>
                <w:lang w:bidi="th-TH"/>
              </w:rPr>
              <w:t xml:space="preserve">อปปิ้งผ่อนคลาย ชอบการท่องเที่ยว สังสรรค์กับเพื่อนๆ </w:t>
            </w:r>
          </w:p>
          <w:p w14:paraId="6D1ADA5E" w14:textId="041F3478" w:rsidR="00FD6593" w:rsidRPr="005D3F99" w:rsidRDefault="00FD6593" w:rsidP="008D4A99">
            <w:pPr>
              <w:rPr>
                <w:rFonts w:hint="cs"/>
                <w:sz w:val="24"/>
                <w:szCs w:val="24"/>
                <w:cs/>
                <w:lang w:bidi="th-TH"/>
              </w:rPr>
            </w:pPr>
            <w:r w:rsidRPr="00FD6593">
              <w:rPr>
                <w:rFonts w:hint="cs"/>
                <w:sz w:val="24"/>
                <w:szCs w:val="24"/>
                <w:cs/>
                <w:lang w:bidi="th-TH"/>
              </w:rPr>
              <w:t>เกิดที่ อุดร แต่ทำงานที่กรุงเทพ</w:t>
            </w:r>
          </w:p>
        </w:tc>
        <w:tc>
          <w:tcPr>
            <w:tcW w:w="629" w:type="dxa"/>
            <w:vMerge w:val="restart"/>
          </w:tcPr>
          <w:p w14:paraId="3A384222" w14:textId="77777777" w:rsidR="008D4A99" w:rsidRDefault="008D4A99"/>
        </w:tc>
        <w:tc>
          <w:tcPr>
            <w:tcW w:w="718" w:type="dxa"/>
            <w:vMerge w:val="restart"/>
            <w:vAlign w:val="center"/>
          </w:tcPr>
          <w:p w14:paraId="1B4DE11B" w14:textId="77777777" w:rsidR="008D4A99" w:rsidRDefault="008D4A99"/>
        </w:tc>
        <w:tc>
          <w:tcPr>
            <w:tcW w:w="392" w:type="dxa"/>
            <w:vAlign w:val="center"/>
          </w:tcPr>
          <w:p w14:paraId="15C1789E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2E7FEEF7" wp14:editId="7CFF4A93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-1774862388"/>
            <w:placeholder>
              <w:docPart w:val="7F9FDF55CCA84D27A13AE3DDC4810ED6"/>
            </w:placeholder>
            <w:temporary/>
            <w:showingPlcHdr/>
            <w15:appearance w15:val="hidden"/>
          </w:sdtPr>
          <w:sdtEndPr/>
          <w:sdtContent>
            <w:tc>
              <w:tcPr>
                <w:tcW w:w="3222" w:type="dxa"/>
                <w:vAlign w:val="center"/>
              </w:tcPr>
              <w:p w14:paraId="3A3CF487" w14:textId="77777777" w:rsidR="008D4A99" w:rsidRPr="008D4A99" w:rsidRDefault="00C45D7E" w:rsidP="00E270D1">
                <w:pPr>
                  <w:pStyle w:val="Contact1"/>
                </w:pPr>
                <w:r w:rsidRPr="00162614">
                  <w:t>816-555-0146</w:t>
                </w:r>
              </w:p>
            </w:tc>
          </w:sdtContent>
        </w:sdt>
      </w:tr>
      <w:tr w:rsidR="00E35010" w:rsidRPr="00162614" w14:paraId="2E76F422" w14:textId="77777777" w:rsidTr="00FD6593">
        <w:trPr>
          <w:trHeight w:val="620"/>
        </w:trPr>
        <w:tc>
          <w:tcPr>
            <w:tcW w:w="4772" w:type="dxa"/>
            <w:vMerge/>
            <w:vAlign w:val="center"/>
          </w:tcPr>
          <w:p w14:paraId="269D5718" w14:textId="77777777" w:rsidR="008D4A99" w:rsidRPr="000F3FE2" w:rsidRDefault="008D4A99" w:rsidP="008D4A99"/>
        </w:tc>
        <w:tc>
          <w:tcPr>
            <w:tcW w:w="629" w:type="dxa"/>
            <w:vMerge/>
          </w:tcPr>
          <w:p w14:paraId="7D22EC36" w14:textId="77777777" w:rsidR="008D4A99" w:rsidRDefault="008D4A99"/>
        </w:tc>
        <w:tc>
          <w:tcPr>
            <w:tcW w:w="718" w:type="dxa"/>
            <w:vMerge/>
            <w:vAlign w:val="center"/>
          </w:tcPr>
          <w:p w14:paraId="3FCCD22C" w14:textId="77777777" w:rsidR="008D4A99" w:rsidRDefault="008D4A99"/>
        </w:tc>
        <w:tc>
          <w:tcPr>
            <w:tcW w:w="392" w:type="dxa"/>
            <w:vAlign w:val="center"/>
          </w:tcPr>
          <w:p w14:paraId="2FA7B3E2" w14:textId="28F64D1F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68DCE93A" wp14:editId="7DEC51C6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-15470839"/>
            <w:placeholder>
              <w:docPart w:val="8DCDABE3E79849E3B3B31B539C1F0DE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222" w:type="dxa"/>
                <w:vAlign w:val="center"/>
              </w:tcPr>
              <w:p w14:paraId="4FACAD08" w14:textId="77777777" w:rsidR="008D4A99" w:rsidRPr="008D4A99" w:rsidRDefault="00C45D7E" w:rsidP="00025D23">
                <w:pPr>
                  <w:pStyle w:val="Contact1"/>
                </w:pPr>
                <w:r w:rsidRPr="00162614">
                  <w:t>ian_hansson</w:t>
                </w:r>
              </w:p>
            </w:tc>
          </w:sdtContent>
        </w:sdt>
      </w:tr>
      <w:tr w:rsidR="00E35010" w:rsidRPr="00162614" w14:paraId="2FE8A56D" w14:textId="77777777" w:rsidTr="00FD6593">
        <w:trPr>
          <w:trHeight w:val="620"/>
        </w:trPr>
        <w:tc>
          <w:tcPr>
            <w:tcW w:w="4772" w:type="dxa"/>
            <w:vMerge/>
            <w:vAlign w:val="center"/>
          </w:tcPr>
          <w:p w14:paraId="2480893B" w14:textId="77777777" w:rsidR="008D4A99" w:rsidRPr="000F3FE2" w:rsidRDefault="008D4A99" w:rsidP="008D4A99"/>
        </w:tc>
        <w:tc>
          <w:tcPr>
            <w:tcW w:w="629" w:type="dxa"/>
            <w:vMerge/>
          </w:tcPr>
          <w:p w14:paraId="721D5DD8" w14:textId="77777777" w:rsidR="008D4A99" w:rsidRDefault="008D4A99"/>
        </w:tc>
        <w:tc>
          <w:tcPr>
            <w:tcW w:w="718" w:type="dxa"/>
            <w:vMerge/>
            <w:vAlign w:val="center"/>
          </w:tcPr>
          <w:p w14:paraId="6BA61742" w14:textId="77777777" w:rsidR="008D4A99" w:rsidRDefault="008D4A99"/>
        </w:tc>
        <w:tc>
          <w:tcPr>
            <w:tcW w:w="392" w:type="dxa"/>
            <w:vAlign w:val="center"/>
          </w:tcPr>
          <w:p w14:paraId="5DD73F7A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6E0A14DC" wp14:editId="13CF268C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357401228"/>
            <w:placeholder>
              <w:docPart w:val="A2F32D9DB232499B955087A5EAC73270"/>
            </w:placeholder>
            <w:temporary/>
            <w:showingPlcHdr/>
            <w15:appearance w15:val="hidden"/>
          </w:sdtPr>
          <w:sdtEndPr/>
          <w:sdtContent>
            <w:tc>
              <w:tcPr>
                <w:tcW w:w="3222" w:type="dxa"/>
                <w:vAlign w:val="center"/>
              </w:tcPr>
              <w:p w14:paraId="25AB18F1" w14:textId="77777777" w:rsidR="008D4A99" w:rsidRPr="008D4A99" w:rsidRDefault="00C45D7E" w:rsidP="00025D23">
                <w:pPr>
                  <w:pStyle w:val="Contact2"/>
                </w:pPr>
                <w:r w:rsidRPr="00162614">
                  <w:t>hansson@example.com</w:t>
                </w:r>
              </w:p>
            </w:tc>
          </w:sdtContent>
        </w:sdt>
      </w:tr>
      <w:tr w:rsidR="00E35010" w:rsidRPr="00162614" w14:paraId="45399478" w14:textId="77777777" w:rsidTr="00FD6593">
        <w:trPr>
          <w:trHeight w:val="620"/>
        </w:trPr>
        <w:tc>
          <w:tcPr>
            <w:tcW w:w="4772" w:type="dxa"/>
            <w:vMerge/>
            <w:vAlign w:val="center"/>
          </w:tcPr>
          <w:p w14:paraId="0B1F1234" w14:textId="77777777" w:rsidR="008D4A99" w:rsidRPr="000F3FE2" w:rsidRDefault="008D4A99" w:rsidP="008D4A99"/>
        </w:tc>
        <w:tc>
          <w:tcPr>
            <w:tcW w:w="629" w:type="dxa"/>
            <w:vMerge/>
          </w:tcPr>
          <w:p w14:paraId="420A12EE" w14:textId="77777777" w:rsidR="008D4A99" w:rsidRDefault="008D4A99"/>
        </w:tc>
        <w:tc>
          <w:tcPr>
            <w:tcW w:w="718" w:type="dxa"/>
            <w:vMerge/>
            <w:vAlign w:val="center"/>
          </w:tcPr>
          <w:p w14:paraId="17851D97" w14:textId="77777777" w:rsidR="008D4A99" w:rsidRDefault="008D4A99"/>
        </w:tc>
        <w:tc>
          <w:tcPr>
            <w:tcW w:w="392" w:type="dxa"/>
            <w:vAlign w:val="center"/>
          </w:tcPr>
          <w:p w14:paraId="68CCD743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0D068E9F" wp14:editId="4F9A215C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-635725858"/>
            <w:placeholder>
              <w:docPart w:val="1E6F2EF0E8D6408D8B7B3125F6E88C8D"/>
            </w:placeholder>
            <w:temporary/>
            <w:showingPlcHdr/>
            <w15:appearance w15:val="hidden"/>
          </w:sdtPr>
          <w:sdtEndPr/>
          <w:sdtContent>
            <w:tc>
              <w:tcPr>
                <w:tcW w:w="3222" w:type="dxa"/>
                <w:vAlign w:val="center"/>
              </w:tcPr>
              <w:p w14:paraId="156B0207" w14:textId="77777777" w:rsidR="008D4A99" w:rsidRPr="008D4A99" w:rsidRDefault="00C45D7E" w:rsidP="00025D23">
                <w:pPr>
                  <w:pStyle w:val="Contact2"/>
                </w:pPr>
                <w:r w:rsidRPr="00162614">
                  <w:t>www.example.com</w:t>
                </w:r>
              </w:p>
            </w:tc>
          </w:sdtContent>
        </w:sdt>
      </w:tr>
      <w:tr w:rsidR="00025D23" w14:paraId="3295D99C" w14:textId="77777777" w:rsidTr="00FD6593">
        <w:trPr>
          <w:trHeight w:val="939"/>
        </w:trPr>
        <w:tc>
          <w:tcPr>
            <w:tcW w:w="4772" w:type="dxa"/>
            <w:vAlign w:val="center"/>
          </w:tcPr>
          <w:p w14:paraId="4D0195D6" w14:textId="047EEF3F" w:rsidR="00CB1D3C" w:rsidRDefault="00FD6593" w:rsidP="00D8505D">
            <w:pPr>
              <w:pStyle w:val="Heading1"/>
              <w:outlineLvl w:val="0"/>
            </w:pPr>
            <w:r>
              <w:t>Behaviors</w:t>
            </w:r>
          </w:p>
        </w:tc>
        <w:tc>
          <w:tcPr>
            <w:tcW w:w="629" w:type="dxa"/>
          </w:tcPr>
          <w:p w14:paraId="50DE0F34" w14:textId="4FAD1428" w:rsidR="00CB1D3C" w:rsidRDefault="00CB1D3C"/>
        </w:tc>
        <w:tc>
          <w:tcPr>
            <w:tcW w:w="718" w:type="dxa"/>
          </w:tcPr>
          <w:p w14:paraId="71FA1D46" w14:textId="65699709" w:rsidR="00CB1D3C" w:rsidRDefault="00CB1D3C"/>
        </w:tc>
        <w:tc>
          <w:tcPr>
            <w:tcW w:w="3615" w:type="dxa"/>
            <w:gridSpan w:val="2"/>
            <w:vAlign w:val="center"/>
          </w:tcPr>
          <w:p w14:paraId="2341E90A" w14:textId="058DC202" w:rsidR="00CB1D3C" w:rsidRPr="00C45D7E" w:rsidRDefault="00FD6593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NEED &amp; GOALS</w:t>
            </w:r>
          </w:p>
        </w:tc>
      </w:tr>
      <w:tr w:rsidR="00025D23" w:rsidRPr="00B87E22" w14:paraId="2A2F6C64" w14:textId="77777777" w:rsidTr="00FD6593">
        <w:trPr>
          <w:trHeight w:val="2541"/>
        </w:trPr>
        <w:tc>
          <w:tcPr>
            <w:tcW w:w="4772" w:type="dxa"/>
            <w:tcBorders>
              <w:bottom w:val="single" w:sz="4" w:space="0" w:color="3A8C95" w:themeColor="accent5" w:themeShade="80"/>
            </w:tcBorders>
          </w:tcPr>
          <w:p w14:paraId="6304A484" w14:textId="77777777" w:rsidR="00CB1D3C" w:rsidRDefault="00FD6593" w:rsidP="00D8505D">
            <w:pPr>
              <w:rPr>
                <w:rFonts w:asciiTheme="majorBidi" w:hAnsiTheme="majorBidi" w:cstheme="majorBidi"/>
                <w:sz w:val="36"/>
                <w:szCs w:val="36"/>
                <w:lang w:bidi="th-TH"/>
              </w:rPr>
            </w:pPr>
            <w:r w:rsidRPr="00FD6593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ปีที่แล้วเที่ยว</w:t>
            </w:r>
            <w:r w:rsidRPr="00FD6593">
              <w:rPr>
                <w:rFonts w:asciiTheme="majorBidi" w:hAnsiTheme="majorBidi" w:cstheme="majorBidi"/>
                <w:sz w:val="36"/>
                <w:szCs w:val="36"/>
                <w:lang w:bidi="th-TH"/>
              </w:rPr>
              <w:t xml:space="preserve"> 6 </w:t>
            </w:r>
            <w:r w:rsidRPr="00FD6593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 xml:space="preserve">จังหวัด </w:t>
            </w:r>
            <w:r w:rsidRPr="00FD6593">
              <w:rPr>
                <w:rFonts w:asciiTheme="majorBidi" w:hAnsiTheme="majorBidi" w:cstheme="majorBidi"/>
                <w:sz w:val="36"/>
                <w:szCs w:val="36"/>
                <w:lang w:bidi="th-TH"/>
              </w:rPr>
              <w:t xml:space="preserve">3 </w:t>
            </w:r>
            <w:r w:rsidRPr="00FD6593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ประเทศ</w:t>
            </w:r>
          </w:p>
          <w:p w14:paraId="55B1A14A" w14:textId="77777777" w:rsidR="00FD6593" w:rsidRDefault="00FD6593" w:rsidP="00D8505D">
            <w:pPr>
              <w:rPr>
                <w:rFonts w:asciiTheme="majorBidi" w:hAnsiTheme="majorBidi" w:cstheme="majorBidi"/>
                <w:sz w:val="36"/>
                <w:szCs w:val="36"/>
                <w:lang w:bidi="th-TH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ไปเที่ยว จะถ่ายรูป แต่งภาพ คิด</w:t>
            </w:r>
            <w:proofErr w:type="spellStart"/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แค๊ปชั่น</w:t>
            </w:r>
            <w:proofErr w:type="spellEnd"/>
          </w:p>
          <w:p w14:paraId="132F5B3B" w14:textId="77777777" w:rsidR="00FD6593" w:rsidRDefault="00FD6593" w:rsidP="00D8505D">
            <w:pPr>
              <w:rPr>
                <w:rFonts w:asciiTheme="majorBidi" w:hAnsiTheme="majorBidi" w:cstheme="majorBidi"/>
                <w:sz w:val="36"/>
                <w:szCs w:val="36"/>
                <w:lang w:bidi="th-TH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โพ</w:t>
            </w:r>
            <w:proofErr w:type="spellStart"/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สล</w:t>
            </w:r>
            <w:proofErr w:type="spellEnd"/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ง</w:t>
            </w:r>
            <w:proofErr w:type="spellStart"/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เฟส</w:t>
            </w:r>
            <w:proofErr w:type="spellEnd"/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 xml:space="preserve">บุคและ </w:t>
            </w:r>
            <w:r>
              <w:rPr>
                <w:rFonts w:asciiTheme="majorBidi" w:hAnsiTheme="majorBidi" w:cstheme="majorBidi"/>
                <w:sz w:val="36"/>
                <w:szCs w:val="36"/>
                <w:lang w:bidi="th-TH"/>
              </w:rPr>
              <w:t>IG</w:t>
            </w:r>
          </w:p>
          <w:p w14:paraId="49B32787" w14:textId="77777777" w:rsidR="00FD6593" w:rsidRDefault="00FD6593" w:rsidP="00D8505D">
            <w:pPr>
              <w:rPr>
                <w:rFonts w:asciiTheme="majorBidi" w:hAnsiTheme="majorBidi" w:cstheme="majorBidi"/>
                <w:sz w:val="36"/>
                <w:szCs w:val="36"/>
                <w:lang w:bidi="th-TH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ไม่ถนัดการใช้เทคโนโลยี ชอบอะไรง่ายๆ</w:t>
            </w:r>
          </w:p>
          <w:p w14:paraId="63C1B4EC" w14:textId="77777777" w:rsidR="005B736E" w:rsidRDefault="005B736E" w:rsidP="00D8505D">
            <w:pPr>
              <w:rPr>
                <w:rFonts w:asciiTheme="majorBidi" w:hAnsiTheme="majorBidi" w:cstheme="majorBidi"/>
                <w:sz w:val="36"/>
                <w:szCs w:val="36"/>
                <w:lang w:bidi="th-TH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ชอบของแบรน</w:t>
            </w:r>
            <w:proofErr w:type="spellStart"/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เนม</w:t>
            </w:r>
            <w:proofErr w:type="spellEnd"/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ที่ลดราคา</w:t>
            </w:r>
          </w:p>
          <w:p w14:paraId="14FA9835" w14:textId="2F7A198C" w:rsidR="00840D2B" w:rsidRPr="00FD6593" w:rsidRDefault="00840D2B" w:rsidP="00D8505D">
            <w:pP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ชอบติดตามเรื่องของดารา</w:t>
            </w:r>
          </w:p>
        </w:tc>
        <w:tc>
          <w:tcPr>
            <w:tcW w:w="629" w:type="dxa"/>
          </w:tcPr>
          <w:p w14:paraId="6CADD4EF" w14:textId="77777777" w:rsidR="00CB1D3C" w:rsidRDefault="00CB1D3C"/>
        </w:tc>
        <w:tc>
          <w:tcPr>
            <w:tcW w:w="718" w:type="dxa"/>
          </w:tcPr>
          <w:p w14:paraId="63CED10E" w14:textId="77777777" w:rsidR="00CB1D3C" w:rsidRPr="00840D2B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615" w:type="dxa"/>
            <w:gridSpan w:val="2"/>
            <w:vMerge w:val="restart"/>
            <w:vAlign w:val="center"/>
          </w:tcPr>
          <w:p w14:paraId="7253245F" w14:textId="77777777" w:rsidR="009C6497" w:rsidRPr="00840D2B" w:rsidRDefault="00FD6593" w:rsidP="00FD6593">
            <w:pPr>
              <w:pStyle w:val="ListBullet"/>
              <w:numPr>
                <w:ilvl w:val="0"/>
                <w:numId w:val="0"/>
              </w:num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840D2B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อยากมีเงินใช้ ไม่อยากทำงาน</w:t>
            </w:r>
          </w:p>
          <w:p w14:paraId="06A35389" w14:textId="77777777" w:rsidR="00FD6593" w:rsidRPr="00840D2B" w:rsidRDefault="00FD6593" w:rsidP="00FD6593">
            <w:pPr>
              <w:pStyle w:val="ListBullet"/>
              <w:numPr>
                <w:ilvl w:val="0"/>
                <w:numId w:val="0"/>
              </w:num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840D2B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 xml:space="preserve">อยากท่องเที่ยวพักผ่อนไปวันๆ </w:t>
            </w:r>
          </w:p>
          <w:p w14:paraId="45F96073" w14:textId="77777777" w:rsidR="00FD6593" w:rsidRPr="00840D2B" w:rsidRDefault="005B736E" w:rsidP="00FD6593">
            <w:pPr>
              <w:pStyle w:val="ListBullet"/>
              <w:numPr>
                <w:ilvl w:val="0"/>
                <w:numId w:val="0"/>
              </w:num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840D2B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อยากให้มี ผู้ชายหล่อๆ รวยๆ มาจีบ</w:t>
            </w:r>
          </w:p>
          <w:p w14:paraId="5385A7F8" w14:textId="77777777" w:rsidR="005B736E" w:rsidRPr="00840D2B" w:rsidRDefault="005B736E" w:rsidP="00FD6593">
            <w:pPr>
              <w:pStyle w:val="ListBullet"/>
              <w:numPr>
                <w:ilvl w:val="0"/>
                <w:numId w:val="0"/>
              </w:num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840D2B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อยากสวย หุ่นดี</w:t>
            </w:r>
          </w:p>
          <w:p w14:paraId="6C0F835D" w14:textId="3F9FFB3B" w:rsidR="00840D2B" w:rsidRPr="00840D2B" w:rsidRDefault="00840D2B" w:rsidP="00FD6593">
            <w:pPr>
              <w:pStyle w:val="ListBullet"/>
              <w:numPr>
                <w:ilvl w:val="0"/>
                <w:numId w:val="0"/>
              </w:num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840D2B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 xml:space="preserve">อยากดูดีบน </w:t>
            </w:r>
            <w:r w:rsidRPr="00840D2B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Facebook</w:t>
            </w:r>
          </w:p>
        </w:tc>
      </w:tr>
      <w:tr w:rsidR="00373FC8" w:rsidRPr="00162614" w14:paraId="68C2FD32" w14:textId="77777777" w:rsidTr="00FD6593">
        <w:trPr>
          <w:trHeight w:val="883"/>
        </w:trPr>
        <w:tc>
          <w:tcPr>
            <w:tcW w:w="4772" w:type="dxa"/>
            <w:vMerge w:val="restart"/>
            <w:tcBorders>
              <w:top w:val="single" w:sz="4" w:space="0" w:color="3A8C95" w:themeColor="accent5" w:themeShade="80"/>
            </w:tcBorders>
          </w:tcPr>
          <w:p w14:paraId="158C6600" w14:textId="77777777" w:rsidR="00CB1D3C" w:rsidRPr="00BB3142" w:rsidRDefault="00CB1D3C" w:rsidP="00FD6593">
            <w:bookmarkStart w:id="0" w:name="_GoBack"/>
          </w:p>
        </w:tc>
        <w:tc>
          <w:tcPr>
            <w:tcW w:w="629" w:type="dxa"/>
          </w:tcPr>
          <w:p w14:paraId="4631C539" w14:textId="77777777" w:rsidR="00CB1D3C" w:rsidRDefault="00CB1D3C"/>
        </w:tc>
        <w:tc>
          <w:tcPr>
            <w:tcW w:w="718" w:type="dxa"/>
            <w:vMerge w:val="restart"/>
          </w:tcPr>
          <w:p w14:paraId="7E67F086" w14:textId="77777777" w:rsidR="00CB1D3C" w:rsidRDefault="00CB1D3C"/>
        </w:tc>
        <w:tc>
          <w:tcPr>
            <w:tcW w:w="3615" w:type="dxa"/>
            <w:gridSpan w:val="2"/>
            <w:vMerge/>
            <w:vAlign w:val="center"/>
          </w:tcPr>
          <w:p w14:paraId="74833631" w14:textId="77777777" w:rsidR="00CB1D3C" w:rsidRPr="00B87E22" w:rsidRDefault="00CB1D3C" w:rsidP="00BB3142">
            <w:pPr>
              <w:ind w:left="-113"/>
              <w:rPr>
                <w:rStyle w:val="Heading3Char"/>
              </w:rPr>
            </w:pPr>
          </w:p>
        </w:tc>
      </w:tr>
      <w:bookmarkEnd w:id="0"/>
      <w:tr w:rsidR="00025D23" w:rsidRPr="00B87E22" w14:paraId="292D3E31" w14:textId="77777777" w:rsidTr="00FD6593">
        <w:trPr>
          <w:trHeight w:val="828"/>
        </w:trPr>
        <w:tc>
          <w:tcPr>
            <w:tcW w:w="4772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1B7849B3" w14:textId="77777777" w:rsidR="00CB1D3C" w:rsidRDefault="00CB1D3C" w:rsidP="00BB3142">
            <w:pPr>
              <w:pStyle w:val="Heading3"/>
              <w:ind w:left="-113"/>
              <w:outlineLvl w:val="2"/>
            </w:pPr>
          </w:p>
        </w:tc>
        <w:tc>
          <w:tcPr>
            <w:tcW w:w="629" w:type="dxa"/>
          </w:tcPr>
          <w:p w14:paraId="70B00608" w14:textId="77777777" w:rsidR="00CB1D3C" w:rsidRDefault="00CB1D3C"/>
        </w:tc>
        <w:tc>
          <w:tcPr>
            <w:tcW w:w="718" w:type="dxa"/>
            <w:vMerge/>
          </w:tcPr>
          <w:p w14:paraId="2BE44EFA" w14:textId="77777777" w:rsidR="00CB1D3C" w:rsidRDefault="00CB1D3C"/>
        </w:tc>
        <w:tc>
          <w:tcPr>
            <w:tcW w:w="3615" w:type="dxa"/>
            <w:gridSpan w:val="2"/>
            <w:vAlign w:val="center"/>
          </w:tcPr>
          <w:p w14:paraId="70B6A036" w14:textId="77777777" w:rsidR="00CB1D3C" w:rsidRPr="00C45D7E" w:rsidRDefault="00720A5C" w:rsidP="00C45D7E">
            <w:pPr>
              <w:pStyle w:val="Heading1"/>
              <w:outlineLvl w:val="0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EA97D9BB044C467AA48F398B21EFAE8B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EDUCATION</w:t>
                </w:r>
              </w:sdtContent>
            </w:sdt>
          </w:p>
        </w:tc>
      </w:tr>
      <w:tr w:rsidR="00373FC8" w:rsidRPr="00162614" w14:paraId="6C64FE67" w14:textId="77777777" w:rsidTr="00FD6593">
        <w:trPr>
          <w:trHeight w:val="1380"/>
        </w:trPr>
        <w:tc>
          <w:tcPr>
            <w:tcW w:w="4772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6A1803EF" w14:textId="4E052ADB" w:rsidR="00CB1D3C" w:rsidRPr="00BB3142" w:rsidRDefault="00CB1D3C" w:rsidP="00C45D7E"/>
        </w:tc>
        <w:tc>
          <w:tcPr>
            <w:tcW w:w="629" w:type="dxa"/>
          </w:tcPr>
          <w:p w14:paraId="365BE182" w14:textId="77777777" w:rsidR="00CB1D3C" w:rsidRDefault="00CB1D3C" w:rsidP="00443C70">
            <w:pPr>
              <w:spacing w:before="40"/>
            </w:pPr>
          </w:p>
        </w:tc>
        <w:tc>
          <w:tcPr>
            <w:tcW w:w="718" w:type="dxa"/>
            <w:vMerge w:val="restart"/>
          </w:tcPr>
          <w:p w14:paraId="7DE71176" w14:textId="77777777" w:rsidR="00CB1D3C" w:rsidRPr="00480657" w:rsidRDefault="00CB1D3C" w:rsidP="00443C70">
            <w:pPr>
              <w:spacing w:before="40"/>
              <w:rPr>
                <w:sz w:val="36"/>
                <w:szCs w:val="36"/>
              </w:rPr>
            </w:pPr>
          </w:p>
        </w:tc>
        <w:tc>
          <w:tcPr>
            <w:tcW w:w="3615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606FBAF2" w14:textId="77777777" w:rsidR="00480657" w:rsidRPr="00480657" w:rsidRDefault="00480657" w:rsidP="00F50BC6">
            <w:pPr>
              <w:pStyle w:val="Date"/>
              <w:rPr>
                <w:rFonts w:eastAsiaTheme="majorEastAsia" w:cs="Angsana New"/>
                <w:b/>
                <w:caps w:val="0"/>
                <w:color w:val="434343" w:themeColor="accent3"/>
                <w:sz w:val="36"/>
                <w:szCs w:val="36"/>
                <w:lang w:bidi="th-TH"/>
              </w:rPr>
            </w:pPr>
            <w:r w:rsidRPr="00480657">
              <w:rPr>
                <w:rFonts w:eastAsiaTheme="majorEastAsia" w:cs="Angsana New"/>
                <w:b/>
                <w:caps w:val="0"/>
                <w:color w:val="434343" w:themeColor="accent3"/>
                <w:sz w:val="36"/>
                <w:szCs w:val="36"/>
                <w:cs/>
                <w:lang w:bidi="th-TH"/>
              </w:rPr>
              <w:t>จุฬาลงกรณ์มหาวิทยาลัย</w:t>
            </w:r>
          </w:p>
          <w:p w14:paraId="2613FA3F" w14:textId="062F522A" w:rsidR="00C45D7E" w:rsidRPr="00480657" w:rsidRDefault="00720A5C" w:rsidP="00F50BC6">
            <w:pPr>
              <w:pStyle w:val="Date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-1322500129"/>
                <w:placeholder>
                  <w:docPart w:val="1AEA4D317EBF402F85E92B98D5548380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480657">
                  <w:rPr>
                    <w:rStyle w:val="DateChar"/>
                    <w:sz w:val="36"/>
                    <w:szCs w:val="36"/>
                  </w:rPr>
                  <w:t>20XX-20YY</w:t>
                </w:r>
              </w:sdtContent>
            </w:sdt>
          </w:p>
          <w:p w14:paraId="67741C0D" w14:textId="2AD567C8" w:rsidR="00CB1D3C" w:rsidRPr="00480657" w:rsidRDefault="00480657" w:rsidP="00F50BC6">
            <w:pPr>
              <w:rPr>
                <w:rFonts w:hint="cs"/>
                <w:sz w:val="36"/>
                <w:szCs w:val="36"/>
              </w:rPr>
            </w:pPr>
            <w:r w:rsidRPr="00480657">
              <w:rPr>
                <w:rFonts w:hint="cs"/>
                <w:sz w:val="36"/>
                <w:szCs w:val="36"/>
                <w:cs/>
                <w:lang w:bidi="th-TH"/>
              </w:rPr>
              <w:t>คณะเศรษฐศาสตร์</w:t>
            </w:r>
          </w:p>
        </w:tc>
      </w:tr>
      <w:tr w:rsidR="00373FC8" w:rsidRPr="00162614" w14:paraId="00E15C60" w14:textId="77777777" w:rsidTr="00FD6593">
        <w:trPr>
          <w:trHeight w:val="1380"/>
        </w:trPr>
        <w:tc>
          <w:tcPr>
            <w:tcW w:w="4772" w:type="dxa"/>
            <w:vMerge/>
            <w:vAlign w:val="center"/>
          </w:tcPr>
          <w:p w14:paraId="7980B3E5" w14:textId="77777777" w:rsidR="00CB1D3C" w:rsidRDefault="00CB1D3C" w:rsidP="00BB3142">
            <w:pPr>
              <w:pStyle w:val="Heading3"/>
              <w:ind w:left="-113"/>
              <w:outlineLvl w:val="2"/>
            </w:pPr>
          </w:p>
        </w:tc>
        <w:tc>
          <w:tcPr>
            <w:tcW w:w="629" w:type="dxa"/>
          </w:tcPr>
          <w:p w14:paraId="59824968" w14:textId="77777777" w:rsidR="00CB1D3C" w:rsidRDefault="00CB1D3C"/>
        </w:tc>
        <w:tc>
          <w:tcPr>
            <w:tcW w:w="718" w:type="dxa"/>
            <w:vMerge/>
          </w:tcPr>
          <w:p w14:paraId="7647064D" w14:textId="77777777" w:rsidR="00CB1D3C" w:rsidRDefault="00CB1D3C"/>
        </w:tc>
        <w:tc>
          <w:tcPr>
            <w:tcW w:w="3615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3218EA4D" w14:textId="6CEEEF7F" w:rsidR="00CB1D3C" w:rsidRPr="00162614" w:rsidRDefault="00CB1D3C" w:rsidP="00F50BC6"/>
        </w:tc>
      </w:tr>
    </w:tbl>
    <w:p w14:paraId="60A17E87" w14:textId="3A50A4B0" w:rsidR="00535F87" w:rsidRPr="00BA3E51" w:rsidRDefault="00535F87" w:rsidP="001C6718"/>
    <w:sectPr w:rsidR="00535F87" w:rsidRPr="00BA3E51" w:rsidSect="00F50BC6">
      <w:headerReference w:type="default" r:id="rId19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46580" w14:textId="77777777" w:rsidR="00720A5C" w:rsidRDefault="00720A5C" w:rsidP="00BA3E51">
      <w:pPr>
        <w:spacing w:line="240" w:lineRule="auto"/>
      </w:pPr>
      <w:r>
        <w:separator/>
      </w:r>
    </w:p>
  </w:endnote>
  <w:endnote w:type="continuationSeparator" w:id="0">
    <w:p w14:paraId="6259BA4A" w14:textId="77777777" w:rsidR="00720A5C" w:rsidRDefault="00720A5C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60709" w14:textId="77777777" w:rsidR="00720A5C" w:rsidRDefault="00720A5C" w:rsidP="00BA3E51">
      <w:pPr>
        <w:spacing w:line="240" w:lineRule="auto"/>
      </w:pPr>
      <w:r>
        <w:separator/>
      </w:r>
    </w:p>
  </w:footnote>
  <w:footnote w:type="continuationSeparator" w:id="0">
    <w:p w14:paraId="47737ABB" w14:textId="77777777" w:rsidR="00720A5C" w:rsidRDefault="00720A5C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47059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3A3369B6" wp14:editId="616B4E3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00C621" id="Rectangle 114" o:spid="_x0000_s1026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CA5ACA3" wp14:editId="2ADCDCAE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B28124" id="Rectangle 113" o:spid="_x0000_s1026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760AD59A" wp14:editId="18B15F59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5C2804" id="Rectangle 107" o:spid="_x0000_s1026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67A38A1C" wp14:editId="07F63788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1E5266" id="Rectangle 109" o:spid="_x0000_s1026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0BBD0A57" wp14:editId="6E426C57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DBD808" id="Rectangle 106" o:spid="_x0000_s1026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0543436A" wp14:editId="007DEC17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4D36EC" id="Rectangle 111" o:spid="_x0000_s1026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79D6D2C4" wp14:editId="4160B40C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9517AD" id="Rectangle 108" o:spid="_x0000_s1026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35E805B4" wp14:editId="212F9FF6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C504EC" id="Rectangle 110" o:spid="_x0000_s1026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BullettedList"/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99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40582"/>
    <w:rsid w:val="00162614"/>
    <w:rsid w:val="00177BCB"/>
    <w:rsid w:val="001A313A"/>
    <w:rsid w:val="001C6718"/>
    <w:rsid w:val="00200FC4"/>
    <w:rsid w:val="00217454"/>
    <w:rsid w:val="002251C8"/>
    <w:rsid w:val="00293BB8"/>
    <w:rsid w:val="002A4A92"/>
    <w:rsid w:val="002D5478"/>
    <w:rsid w:val="00364B5C"/>
    <w:rsid w:val="00373FC8"/>
    <w:rsid w:val="003B3A48"/>
    <w:rsid w:val="003C5242"/>
    <w:rsid w:val="003E7783"/>
    <w:rsid w:val="00442A0E"/>
    <w:rsid w:val="00443C70"/>
    <w:rsid w:val="00480657"/>
    <w:rsid w:val="004B419A"/>
    <w:rsid w:val="004E6AB2"/>
    <w:rsid w:val="00535F87"/>
    <w:rsid w:val="00564622"/>
    <w:rsid w:val="005B3227"/>
    <w:rsid w:val="005B736E"/>
    <w:rsid w:val="005D3F99"/>
    <w:rsid w:val="005E0657"/>
    <w:rsid w:val="006755BF"/>
    <w:rsid w:val="006C0673"/>
    <w:rsid w:val="006C75D7"/>
    <w:rsid w:val="00720A5C"/>
    <w:rsid w:val="00747832"/>
    <w:rsid w:val="007E5AAA"/>
    <w:rsid w:val="007E6083"/>
    <w:rsid w:val="00802818"/>
    <w:rsid w:val="0081316C"/>
    <w:rsid w:val="00840D2B"/>
    <w:rsid w:val="00855181"/>
    <w:rsid w:val="008643BF"/>
    <w:rsid w:val="00893796"/>
    <w:rsid w:val="008A65BA"/>
    <w:rsid w:val="008B1112"/>
    <w:rsid w:val="008D4A99"/>
    <w:rsid w:val="00914419"/>
    <w:rsid w:val="00935402"/>
    <w:rsid w:val="00962E61"/>
    <w:rsid w:val="00976E5A"/>
    <w:rsid w:val="00986331"/>
    <w:rsid w:val="009C6497"/>
    <w:rsid w:val="009C7105"/>
    <w:rsid w:val="009E3575"/>
    <w:rsid w:val="00AB7FE5"/>
    <w:rsid w:val="00AC1E5A"/>
    <w:rsid w:val="00B87E22"/>
    <w:rsid w:val="00BA2D2C"/>
    <w:rsid w:val="00BA3E51"/>
    <w:rsid w:val="00BB3142"/>
    <w:rsid w:val="00C155FC"/>
    <w:rsid w:val="00C45D7E"/>
    <w:rsid w:val="00CB1D3C"/>
    <w:rsid w:val="00D666BB"/>
    <w:rsid w:val="00D8505D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F639B"/>
    <w:rsid w:val="00F50BC6"/>
    <w:rsid w:val="00F908C3"/>
    <w:rsid w:val="00FD659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37A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wat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D029E321F34867B3429E49B7928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0876C-0E66-4C6D-9B14-16253D445A7F}"/>
      </w:docPartPr>
      <w:docPartBody>
        <w:p w:rsidR="00000000" w:rsidRDefault="004C416C">
          <w:pPr>
            <w:pStyle w:val="B9D029E321F34867B3429E49B7928060"/>
          </w:pPr>
          <w:r w:rsidRPr="00C45D7E">
            <w:t>PROFILE</w:t>
          </w:r>
        </w:p>
      </w:docPartBody>
    </w:docPart>
    <w:docPart>
      <w:docPartPr>
        <w:name w:val="1CDF5A91CF4547F1BB77290AE9F81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6385C-C025-4A7B-AD46-22BB3F52AC12}"/>
      </w:docPartPr>
      <w:docPartBody>
        <w:p w:rsidR="00000000" w:rsidRDefault="004C416C">
          <w:pPr>
            <w:pStyle w:val="1CDF5A91CF4547F1BB77290AE9F81A9C"/>
          </w:pPr>
          <w:r w:rsidRPr="00162614">
            <w:t>CONTACT</w:t>
          </w:r>
        </w:p>
      </w:docPartBody>
    </w:docPart>
    <w:docPart>
      <w:docPartPr>
        <w:name w:val="7F9FDF55CCA84D27A13AE3DDC4810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45237-9C11-4F1A-B18D-5E81C616348D}"/>
      </w:docPartPr>
      <w:docPartBody>
        <w:p w:rsidR="00000000" w:rsidRDefault="004C416C">
          <w:pPr>
            <w:pStyle w:val="7F9FDF55CCA84D27A13AE3DDC4810ED6"/>
          </w:pPr>
          <w:r w:rsidRPr="00162614">
            <w:t>816-555-0146</w:t>
          </w:r>
        </w:p>
      </w:docPartBody>
    </w:docPart>
    <w:docPart>
      <w:docPartPr>
        <w:name w:val="8DCDABE3E79849E3B3B31B539C1F0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3D983-135F-4193-97BE-B974C10778AA}"/>
      </w:docPartPr>
      <w:docPartBody>
        <w:p w:rsidR="00000000" w:rsidRDefault="004C416C">
          <w:pPr>
            <w:pStyle w:val="8DCDABE3E79849E3B3B31B539C1F0DE3"/>
          </w:pPr>
          <w:r w:rsidRPr="00162614">
            <w:t>ian_hansson</w:t>
          </w:r>
        </w:p>
      </w:docPartBody>
    </w:docPart>
    <w:docPart>
      <w:docPartPr>
        <w:name w:val="A2F32D9DB232499B955087A5EAC73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EA667-7E7C-45BB-B837-CA8523631401}"/>
      </w:docPartPr>
      <w:docPartBody>
        <w:p w:rsidR="00000000" w:rsidRDefault="004C416C">
          <w:pPr>
            <w:pStyle w:val="A2F32D9DB232499B955087A5EAC73270"/>
          </w:pPr>
          <w:r w:rsidRPr="00162614">
            <w:t>hansson@example.com</w:t>
          </w:r>
        </w:p>
      </w:docPartBody>
    </w:docPart>
    <w:docPart>
      <w:docPartPr>
        <w:name w:val="1E6F2EF0E8D6408D8B7B3125F6E88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AE587-D4AE-401A-8DBC-E71518746D2C}"/>
      </w:docPartPr>
      <w:docPartBody>
        <w:p w:rsidR="00000000" w:rsidRDefault="004C416C">
          <w:pPr>
            <w:pStyle w:val="1E6F2EF0E8D6408D8B7B3125F6E88C8D"/>
          </w:pPr>
          <w:r w:rsidRPr="00162614">
            <w:t>www.example.com</w:t>
          </w:r>
        </w:p>
      </w:docPartBody>
    </w:docPart>
    <w:docPart>
      <w:docPartPr>
        <w:name w:val="EA97D9BB044C467AA48F398B21EFA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3B452-790A-419F-98CF-BFED3A96E91B}"/>
      </w:docPartPr>
      <w:docPartBody>
        <w:p w:rsidR="00000000" w:rsidRDefault="004C416C">
          <w:pPr>
            <w:pStyle w:val="EA97D9BB044C467AA48F398B21EFAE8B"/>
          </w:pPr>
          <w:r w:rsidRPr="00162614">
            <w:t>EDUCATION</w:t>
          </w:r>
        </w:p>
      </w:docPartBody>
    </w:docPart>
    <w:docPart>
      <w:docPartPr>
        <w:name w:val="1AEA4D317EBF402F85E92B98D5548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4B4A8-E799-4D28-B10A-EB115C85CBE6}"/>
      </w:docPartPr>
      <w:docPartBody>
        <w:p w:rsidR="00000000" w:rsidRDefault="004C416C">
          <w:pPr>
            <w:pStyle w:val="1AEA4D317EBF402F85E92B98D5548380"/>
          </w:pPr>
          <w:r w:rsidRPr="00162614">
            <w:rPr>
              <w:rStyle w:val="DateChar"/>
            </w:rPr>
            <w:t>20XX-20YY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6C"/>
    <w:rsid w:val="004C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3B30C6DBA7499D876A99503B3AA9A3">
    <w:name w:val="483B30C6DBA7499D876A99503B3AA9A3"/>
  </w:style>
  <w:style w:type="paragraph" w:customStyle="1" w:styleId="F6C6CE3E7D0248908C972C64F2133067">
    <w:name w:val="F6C6CE3E7D0248908C972C64F2133067"/>
  </w:style>
  <w:style w:type="paragraph" w:customStyle="1" w:styleId="E25C4A8ED147423780E7B510A7D73A9C">
    <w:name w:val="E25C4A8ED147423780E7B510A7D73A9C"/>
  </w:style>
  <w:style w:type="paragraph" w:customStyle="1" w:styleId="9AFA1B048DD84107AE296D18CCAA1DDD">
    <w:name w:val="9AFA1B048DD84107AE296D18CCAA1DDD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bidi="ar-SA"/>
    </w:rPr>
  </w:style>
  <w:style w:type="paragraph" w:customStyle="1" w:styleId="B906453F519E45C893767F4C7DD4A9C0">
    <w:name w:val="B906453F519E45C893767F4C7DD4A9C0"/>
  </w:style>
  <w:style w:type="paragraph" w:customStyle="1" w:styleId="B9D029E321F34867B3429E49B7928060">
    <w:name w:val="B9D029E321F34867B3429E49B7928060"/>
  </w:style>
  <w:style w:type="paragraph" w:customStyle="1" w:styleId="1CDF5A91CF4547F1BB77290AE9F81A9C">
    <w:name w:val="1CDF5A91CF4547F1BB77290AE9F81A9C"/>
  </w:style>
  <w:style w:type="paragraph" w:customStyle="1" w:styleId="0436277AC6714F99860510F25C981DFC">
    <w:name w:val="0436277AC6714F99860510F25C981DFC"/>
  </w:style>
  <w:style w:type="paragraph" w:customStyle="1" w:styleId="7F9FDF55CCA84D27A13AE3DDC4810ED6">
    <w:name w:val="7F9FDF55CCA84D27A13AE3DDC4810ED6"/>
  </w:style>
  <w:style w:type="paragraph" w:customStyle="1" w:styleId="8DCDABE3E79849E3B3B31B539C1F0DE3">
    <w:name w:val="8DCDABE3E79849E3B3B31B539C1F0DE3"/>
  </w:style>
  <w:style w:type="paragraph" w:customStyle="1" w:styleId="A2F32D9DB232499B955087A5EAC73270">
    <w:name w:val="A2F32D9DB232499B955087A5EAC73270"/>
  </w:style>
  <w:style w:type="paragraph" w:customStyle="1" w:styleId="1E6F2EF0E8D6408D8B7B3125F6E88C8D">
    <w:name w:val="1E6F2EF0E8D6408D8B7B3125F6E88C8D"/>
  </w:style>
  <w:style w:type="paragraph" w:customStyle="1" w:styleId="E5C254C1A9CF40A3A80356B9294F3B64">
    <w:name w:val="E5C254C1A9CF40A3A80356B9294F3B64"/>
  </w:style>
  <w:style w:type="paragraph" w:customStyle="1" w:styleId="497D453274C845D6B6F029AEDCD83AED">
    <w:name w:val="497D453274C845D6B6F029AEDCD83AED"/>
  </w:style>
  <w:style w:type="paragraph" w:customStyle="1" w:styleId="6D875F120ABA4538A529A273BF12D25A">
    <w:name w:val="6D875F120ABA4538A529A273BF12D25A"/>
  </w:style>
  <w:style w:type="paragraph" w:customStyle="1" w:styleId="27BE991D40EC462998EFE4BCE6E0545B">
    <w:name w:val="27BE991D40EC462998EFE4BCE6E0545B"/>
  </w:style>
  <w:style w:type="paragraph" w:customStyle="1" w:styleId="9D8130893D9E4A57871342DBFA5D6FF7">
    <w:name w:val="9D8130893D9E4A57871342DBFA5D6FF7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  <w:lang w:bidi="ar-SA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bidi="ar-SA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bidi="ar-SA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bidi="ar-SA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bidi="ar-SA"/>
    </w:rPr>
  </w:style>
  <w:style w:type="paragraph" w:customStyle="1" w:styleId="E8082CDBCB644A038C1395FC8EAAFB1F">
    <w:name w:val="E8082CDBCB644A038C1395FC8EAAFB1F"/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5B9BD5" w:themeColor="accent5"/>
      <w:sz w:val="28"/>
      <w:szCs w:val="18"/>
      <w:lang w:bidi="ar-SA"/>
    </w:rPr>
  </w:style>
  <w:style w:type="paragraph" w:customStyle="1" w:styleId="7622FF9334B1496AB96F04F8C98F4C57">
    <w:name w:val="7622FF9334B1496AB96F04F8C98F4C57"/>
  </w:style>
  <w:style w:type="paragraph" w:customStyle="1" w:styleId="AB49E34CB5DD4000BBF861BD8374B71E">
    <w:name w:val="AB49E34CB5DD4000BBF861BD8374B71E"/>
  </w:style>
  <w:style w:type="paragraph" w:customStyle="1" w:styleId="90C0C7AEE28A42FBA74DC150F010639A">
    <w:name w:val="90C0C7AEE28A42FBA74DC150F010639A"/>
  </w:style>
  <w:style w:type="paragraph" w:customStyle="1" w:styleId="EA97D9BB044C467AA48F398B21EFAE8B">
    <w:name w:val="EA97D9BB044C467AA48F398B21EFAE8B"/>
  </w:style>
  <w:style w:type="paragraph" w:customStyle="1" w:styleId="E98114B5C46B4B5E89E5F191322A0532">
    <w:name w:val="E98114B5C46B4B5E89E5F191322A0532"/>
  </w:style>
  <w:style w:type="paragraph" w:customStyle="1" w:styleId="FD19E7B2DB7D43DFB03887E70E19DA7E">
    <w:name w:val="FD19E7B2DB7D43DFB03887E70E19DA7E"/>
  </w:style>
  <w:style w:type="paragraph" w:customStyle="1" w:styleId="0703730BF386420EA52BEAFA2857AF98">
    <w:name w:val="0703730BF386420EA52BEAFA2857AF98"/>
  </w:style>
  <w:style w:type="paragraph" w:customStyle="1" w:styleId="31669EEADB8D448B814370E1567BD6EB">
    <w:name w:val="31669EEADB8D448B814370E1567BD6EB"/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  <w:lang w:bidi="ar-SA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  <w:lang w:bidi="ar-SA"/>
    </w:rPr>
  </w:style>
  <w:style w:type="paragraph" w:customStyle="1" w:styleId="1AEA4D317EBF402F85E92B98D5548380">
    <w:name w:val="1AEA4D317EBF402F85E92B98D5548380"/>
  </w:style>
  <w:style w:type="paragraph" w:customStyle="1" w:styleId="8F3117A9081A4F81B06987DCCBCC07D7">
    <w:name w:val="8F3117A9081A4F81B06987DCCBCC07D7"/>
  </w:style>
  <w:style w:type="paragraph" w:customStyle="1" w:styleId="37561626E09E409987B24798564B8066">
    <w:name w:val="37561626E09E409987B24798564B8066"/>
  </w:style>
  <w:style w:type="paragraph" w:customStyle="1" w:styleId="349ED0E3CBC44FE4A53CF41A2F537741">
    <w:name w:val="349ED0E3CBC44FE4A53CF41A2F537741"/>
  </w:style>
  <w:style w:type="paragraph" w:customStyle="1" w:styleId="6F68C4393F9C4278A1E86DA4CFDC9F80">
    <w:name w:val="6F68C4393F9C4278A1E86DA4CFDC9F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resume.dotx</Template>
  <TotalTime>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2020-03-19T06:48:00Z</dcterms:created>
  <dcterms:modified xsi:type="dcterms:W3CDTF">2020-03-19T07:31:00Z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